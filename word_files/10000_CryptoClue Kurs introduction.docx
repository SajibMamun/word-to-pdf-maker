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6BDD" w14:textId="77777777" w:rsidR="00E53E9F" w:rsidRDefault="00000000">
      <w:r>
        <w:t>CryptoClue Courses Introduction</w:t>
      </w:r>
    </w:p>
    <w:p w14:paraId="23A1D10F" w14:textId="77777777" w:rsidR="00E53E9F" w:rsidRDefault="00E53E9F"/>
    <w:p w14:paraId="11DDE2C6" w14:textId="77777777" w:rsidR="00E53E9F" w:rsidRDefault="00000000">
      <w:r>
        <w:t>Welcome to our CryptoClue courses!</w:t>
      </w:r>
    </w:p>
    <w:p w14:paraId="085193DC" w14:textId="77777777" w:rsidR="00E53E9F" w:rsidRDefault="00E53E9F"/>
    <w:p w14:paraId="3CA20ECD" w14:textId="77777777" w:rsidR="00E53E9F" w:rsidRDefault="00000000">
      <w:r>
        <w:t>Different course areas on various Web3 topics await you here.</w:t>
      </w:r>
    </w:p>
    <w:p w14:paraId="301EAAEF" w14:textId="77777777" w:rsidR="00E53E9F" w:rsidRDefault="00E53E9F"/>
    <w:p w14:paraId="23907236" w14:textId="77777777" w:rsidR="00E53E9F" w:rsidRDefault="00000000">
      <w:r>
        <w:t>With CryptoClue we illustrate the Web3 &amp; crypto world in simple earth explaining videos and animations so that everyone understands them.</w:t>
      </w:r>
    </w:p>
    <w:p w14:paraId="777A3DDB" w14:textId="77777777" w:rsidR="00E53E9F" w:rsidRDefault="00000000">
      <w:r>
        <w:t>We are also expanding our video library every month so that you are always up to date, because developments in this sector are happening at breakneck speed.</w:t>
      </w:r>
    </w:p>
    <w:p w14:paraId="27A3FC43" w14:textId="77777777" w:rsidR="00E53E9F" w:rsidRDefault="00000000">
      <w:r>
        <w:t>New companies and projects sprout from the ground every week and you quickly run the risk of losing track of things.</w:t>
      </w:r>
    </w:p>
    <w:p w14:paraId="59115A00" w14:textId="77777777" w:rsidR="00E53E9F" w:rsidRDefault="00E53E9F"/>
    <w:p w14:paraId="09B68CAB" w14:textId="77777777" w:rsidR="00E53E9F" w:rsidRDefault="00000000">
      <w:r>
        <w:t>We accompany you on this exciting topic with the courses as well as our Discord Server and other app features such as daily news, the crypto price trends and much more.</w:t>
      </w:r>
    </w:p>
    <w:p w14:paraId="3B3F275B" w14:textId="77777777" w:rsidR="00E53E9F" w:rsidRDefault="00E53E9F"/>
    <w:p w14:paraId="00D5A07C" w14:textId="77777777" w:rsidR="00E53E9F" w:rsidRDefault="00000000">
      <w:r>
        <w:t>You can find the following courses in our app:</w:t>
      </w:r>
    </w:p>
    <w:p w14:paraId="1E7A6108" w14:textId="77777777" w:rsidR="00E53E9F" w:rsidRDefault="00E53E9F"/>
    <w:p w14:paraId="57E93B49" w14:textId="77777777" w:rsidR="00E53E9F" w:rsidRDefault="00000000">
      <w:r>
        <w:t>1. CryptoBasics: For all starters who want to learn the basics of crypto.</w:t>
      </w:r>
    </w:p>
    <w:p w14:paraId="29943A86" w14:textId="77777777" w:rsidR="00E53E9F" w:rsidRDefault="00000000">
      <w:r>
        <w:t>2. Top 20 cryptocurrencies and trend coins: In this course we explain all the top 20 cryptocurrencies, which projects and areas of application are behind them and analyze them.</w:t>
      </w:r>
    </w:p>
    <w:p w14:paraId="3695DE21" w14:textId="77777777" w:rsidR="00E53E9F" w:rsidRDefault="00000000">
      <w:r>
        <w:t>3. Wallets: This is about the different types of wallets and how to secure your money and protect yourself from hackers.</w:t>
      </w:r>
    </w:p>
    <w:p w14:paraId="2E775B5A" w14:textId="77777777" w:rsidR="00E53E9F" w:rsidRDefault="00000000">
      <w:r>
        <w:t>4. Exchanges: We give you an overview of different types of exchanges, show advantages and disadvantages of these, so that you can make an informed choice.</w:t>
      </w:r>
    </w:p>
    <w:p w14:paraId="33F84A7C" w14:textId="77777777" w:rsidR="00E53E9F" w:rsidRDefault="00000000">
      <w:r>
        <w:t>5. NFTs: Here you can find out everything about non-fungible tokens and what areas of application they will have in the future.</w:t>
      </w:r>
    </w:p>
    <w:p w14:paraId="574E5920" w14:textId="77777777" w:rsidR="00E53E9F" w:rsidRDefault="00000000">
      <w:r>
        <w:t>6. Wealth accumulation: We will show you step by step how you can structure your wealth accumulation in the crypto sector, which products are available, what your investment strategy can look like and how you can actually implement it.</w:t>
      </w:r>
    </w:p>
    <w:p w14:paraId="73BE17E8" w14:textId="77777777" w:rsidR="00E53E9F" w:rsidRDefault="00000000">
      <w:r>
        <w:t>7. Trading: With us you will learn trading right from the start. We show you different trading strategies, how the crypto markets work and how you create trading orders. You will learn chart analysis and be able to calculate trends.</w:t>
      </w:r>
    </w:p>
    <w:p w14:paraId="5EA82613" w14:textId="77777777" w:rsidR="00E53E9F" w:rsidRDefault="00000000">
      <w:r>
        <w:t>8. Taxes: We will show you which taxes are incurred in Germany in the crypto sector and how you can deal with them efficiently.</w:t>
      </w:r>
    </w:p>
    <w:p w14:paraId="73C99E69" w14:textId="77777777" w:rsidR="00E53E9F" w:rsidRDefault="00000000">
      <w:r>
        <w:t>9. Earn money on the Web3: There are various ways to earn money actively and passively. In this course you will learn what options there are for investors as well as investors and advisors.</w:t>
      </w:r>
    </w:p>
    <w:p w14:paraId="18CF177C" w14:textId="77777777" w:rsidR="00E53E9F" w:rsidRDefault="00000000">
      <w:r>
        <w:t>10. Metaverse: Here we will show you what the metaverse is and what possibilities it offers. You will also find well-founded future forecasts for this market.</w:t>
      </w:r>
    </w:p>
    <w:p w14:paraId="5BC4B4E8" w14:textId="77777777" w:rsidR="00E53E9F" w:rsidRDefault="00000000">
      <w:r>
        <w:t>11. Decentralized finance (DeFi): In this course you will get to know the area of ​​DeFi. It will radically change our financial system and offers interesting products and opportunities.</w:t>
      </w:r>
    </w:p>
    <w:p w14:paraId="245CFF5A" w14:textId="77777777" w:rsidR="00E53E9F" w:rsidRDefault="00000000">
      <w:r>
        <w:t>12. Decentralized Autonomous Organizations (DAO): A new type of business is emerging in our economy. What exactly is behind it and why this is an opportunity for each of us.</w:t>
      </w:r>
    </w:p>
    <w:p w14:paraId="1EBCD5B9" w14:textId="77777777" w:rsidR="00E53E9F" w:rsidRDefault="00E53E9F"/>
    <w:p w14:paraId="4D5FCC42" w14:textId="77777777" w:rsidR="00E53E9F" w:rsidRDefault="00000000">
      <w:r>
        <w:t>We wish you lots of success and fun while learning!</w:t>
      </w:r>
    </w:p>
    <w:p w14:paraId="6F2BE6B3" w14:textId="77777777" w:rsidR="00E53E9F" w:rsidRDefault="00000000">
      <w:r>
        <w:t>You are welcome to ask us questions via our Discord server.</w:t>
      </w:r>
    </w:p>
    <w:sectPr w:rsidR="00E53E9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E777" w14:textId="77777777" w:rsidR="00C412A5" w:rsidRDefault="00C412A5">
      <w:r>
        <w:separator/>
      </w:r>
    </w:p>
  </w:endnote>
  <w:endnote w:type="continuationSeparator" w:id="0">
    <w:p w14:paraId="054BA5DD" w14:textId="77777777" w:rsidR="00C412A5" w:rsidRDefault="00C41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BABA" w14:textId="77777777" w:rsidR="00C412A5" w:rsidRDefault="00C412A5">
      <w:r>
        <w:rPr>
          <w:color w:val="000000"/>
        </w:rPr>
        <w:separator/>
      </w:r>
    </w:p>
  </w:footnote>
  <w:footnote w:type="continuationSeparator" w:id="0">
    <w:p w14:paraId="35C0CF13" w14:textId="77777777" w:rsidR="00C412A5" w:rsidRDefault="00C41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5A3C"/>
    <w:multiLevelType w:val="multilevel"/>
    <w:tmpl w:val="E488EBB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60642A92"/>
    <w:multiLevelType w:val="multilevel"/>
    <w:tmpl w:val="DB42F07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1933394979">
    <w:abstractNumId w:val="1"/>
  </w:num>
  <w:num w:numId="2" w16cid:durableId="73592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53E9F"/>
    <w:rsid w:val="00751299"/>
    <w:rsid w:val="00C412A5"/>
    <w:rsid w:val="00E53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125C78"/>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4"/>
        <w:szCs w:val="24"/>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enabsatz">
    <w:name w:val="List Paragraph"/>
    <w:basedOn w:val="Standard"/>
    <w:pPr>
      <w:ind w:left="720"/>
    </w:p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2412</Characters>
  <Application>Microsoft Office Word</Application>
  <DocSecurity>0</DocSecurity>
  <Lines>65</Lines>
  <Paragraphs>24</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Corinna Reibchen</cp:lastModifiedBy>
  <cp:revision>2</cp:revision>
  <dcterms:created xsi:type="dcterms:W3CDTF">2022-11-13T01:49:00Z</dcterms:created>
  <dcterms:modified xsi:type="dcterms:W3CDTF">2022-11-13T01:49:00Z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